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9AF" w:rsidRDefault="00EC79AF" w:rsidP="00C6411D">
      <w:r>
        <w:t>Scott Hertweck</w:t>
      </w:r>
    </w:p>
    <w:p w:rsidR="00EC79AF" w:rsidRDefault="00EC79AF" w:rsidP="00C6411D">
      <w:r>
        <w:t xml:space="preserve"> </w:t>
      </w:r>
    </w:p>
    <w:p w:rsidR="00EC79AF" w:rsidRDefault="00EC79AF" w:rsidP="00C6411D">
      <w:r>
        <w:t xml:space="preserve">7650 E. Williams Dr.#1046, Scottsdale, AZ 85255 (602) 531-9946  </w:t>
      </w:r>
      <w:r>
        <w:rPr>
          <w:rFonts w:ascii="Arial" w:hAnsi="Arial" w:cs="Arial"/>
        </w:rPr>
        <w:t>●</w:t>
      </w:r>
      <w:r>
        <w:rPr>
          <w:rFonts w:cs="Calibri"/>
        </w:rPr>
        <w:t xml:space="preserve"> shertweck2000@yahoo.com</w:t>
      </w:r>
    </w:p>
    <w:p w:rsidR="00EC79AF" w:rsidRDefault="00EC79AF" w:rsidP="00C6411D">
      <w:r>
        <w:t xml:space="preserve"> </w:t>
      </w:r>
    </w:p>
    <w:p w:rsidR="00EC79AF" w:rsidRDefault="00EC79AF" w:rsidP="00C6411D">
      <w:r>
        <w:t xml:space="preserve"> </w:t>
      </w:r>
    </w:p>
    <w:p w:rsidR="00EC79AF" w:rsidRDefault="00EC79AF" w:rsidP="00C6411D">
      <w:r>
        <w:t>SUMMARY OF EXPERIENCE</w:t>
      </w:r>
    </w:p>
    <w:p w:rsidR="00EC79AF" w:rsidRDefault="00EC79AF" w:rsidP="00C6411D">
      <w:r>
        <w:t>I am a well educated professional with over 15 years of experience in technical sales, leadership and business development in the information technology industry.  My key skills include business negotiation, solution development, and leadership roles.  I am an innovative and highly analytical thinker with the proven ability to engender trust, build key relationships, enhance productivity and drive revenue. Key skills include:</w:t>
      </w:r>
    </w:p>
    <w:p w:rsidR="00EC79AF" w:rsidRDefault="00EC79AF" w:rsidP="00C6411D">
      <w:r>
        <w:t xml:space="preserve"> </w:t>
      </w:r>
    </w:p>
    <w:p w:rsidR="00EC79AF" w:rsidRDefault="00EC79AF" w:rsidP="00863F97">
      <w:pPr>
        <w:pStyle w:val="ListParagraph"/>
        <w:numPr>
          <w:ilvl w:val="0"/>
          <w:numId w:val="1"/>
        </w:numPr>
      </w:pPr>
      <w:r>
        <w:t xml:space="preserve">Account Management    Solution Development      IT Consulting   </w:t>
      </w:r>
    </w:p>
    <w:p w:rsidR="00EC79AF" w:rsidRDefault="00EC79AF" w:rsidP="00863F97">
      <w:pPr>
        <w:pStyle w:val="ListParagraph"/>
        <w:numPr>
          <w:ilvl w:val="0"/>
          <w:numId w:val="1"/>
        </w:numPr>
      </w:pPr>
      <w:r>
        <w:t xml:space="preserve">Business Start-Ups    Leadership    Strategic Sales (Miller-Heiman)   </w:t>
      </w:r>
    </w:p>
    <w:p w:rsidR="00EC79AF" w:rsidRDefault="00EC79AF" w:rsidP="00863F97">
      <w:pPr>
        <w:pStyle w:val="ListParagraph"/>
        <w:numPr>
          <w:ilvl w:val="0"/>
          <w:numId w:val="1"/>
        </w:numPr>
      </w:pPr>
      <w:r>
        <w:t xml:space="preserve"> Risk Control    Quantitative Analysis   Marketing Analytics    </w:t>
      </w:r>
    </w:p>
    <w:p w:rsidR="00EC79AF" w:rsidRDefault="00EC79AF" w:rsidP="00863F97">
      <w:pPr>
        <w:pStyle w:val="ListParagraph"/>
        <w:numPr>
          <w:ilvl w:val="0"/>
          <w:numId w:val="1"/>
        </w:numPr>
      </w:pPr>
      <w:r>
        <w:t>Sales Training    Business Development    Saas       Product Management</w:t>
      </w:r>
    </w:p>
    <w:p w:rsidR="00EC79AF" w:rsidRDefault="00EC79AF" w:rsidP="00863F97">
      <w:pPr>
        <w:pStyle w:val="ListParagraph"/>
        <w:numPr>
          <w:ilvl w:val="0"/>
          <w:numId w:val="1"/>
        </w:numPr>
      </w:pPr>
      <w:r>
        <w:t>Financial Management    CRM    Microsoft Office Suite      Asset Management</w:t>
      </w:r>
    </w:p>
    <w:p w:rsidR="00EC79AF" w:rsidRDefault="00EC79AF" w:rsidP="00863F97">
      <w:pPr>
        <w:pStyle w:val="ListParagraph"/>
        <w:numPr>
          <w:ilvl w:val="0"/>
          <w:numId w:val="1"/>
        </w:numPr>
      </w:pPr>
      <w:r>
        <w:t xml:space="preserve">Citrix    VMware     ITIL V3.    Linux/Windows OS     CEH (in certification process)    </w:t>
      </w:r>
    </w:p>
    <w:p w:rsidR="00EC79AF" w:rsidRDefault="00EC79AF" w:rsidP="00863F97">
      <w:pPr>
        <w:pStyle w:val="ListParagraph"/>
        <w:numPr>
          <w:ilvl w:val="0"/>
          <w:numId w:val="1"/>
        </w:numPr>
      </w:pPr>
      <w:r>
        <w:t xml:space="preserve">Infosec (NAC, DNS, Snort, TPC/IP, DDos, Intrusion Detection, VLAN, LAN)     </w:t>
      </w:r>
    </w:p>
    <w:p w:rsidR="00EC79AF" w:rsidRDefault="00EC79AF" w:rsidP="00863F97">
      <w:pPr>
        <w:pStyle w:val="ListParagraph"/>
        <w:numPr>
          <w:ilvl w:val="0"/>
          <w:numId w:val="1"/>
        </w:numPr>
      </w:pPr>
      <w:r>
        <w:t>Mcafee IPS     Symantec Netbackup      Cisco Firewalls</w:t>
      </w:r>
    </w:p>
    <w:p w:rsidR="00EC79AF" w:rsidRDefault="00EC79AF" w:rsidP="00C6411D"/>
    <w:p w:rsidR="00EC79AF" w:rsidRPr="00214FFE" w:rsidRDefault="00EC79AF" w:rsidP="00C6411D">
      <w:pPr>
        <w:rPr>
          <w:sz w:val="28"/>
          <w:szCs w:val="28"/>
        </w:rPr>
      </w:pPr>
      <w:r w:rsidRPr="00214FFE">
        <w:rPr>
          <w:sz w:val="28"/>
          <w:szCs w:val="28"/>
        </w:rPr>
        <w:t>Sales &amp; Business Development</w:t>
      </w:r>
    </w:p>
    <w:p w:rsidR="00EC79AF" w:rsidRPr="004174B9" w:rsidRDefault="00EC79AF" w:rsidP="00C6411D">
      <w:pPr>
        <w:rPr>
          <w:b/>
          <w:sz w:val="24"/>
          <w:szCs w:val="24"/>
        </w:rPr>
      </w:pPr>
      <w:r>
        <w:rPr>
          <w:b/>
          <w:sz w:val="24"/>
          <w:szCs w:val="24"/>
        </w:rPr>
        <w:t>Sales Engineer, Pinnacle Technology Consulting</w:t>
      </w:r>
      <w:r w:rsidRPr="004174B9">
        <w:rPr>
          <w:b/>
          <w:sz w:val="24"/>
          <w:szCs w:val="24"/>
        </w:rPr>
        <w:t>, Phoenix, AZ (2009-2011)</w:t>
      </w:r>
    </w:p>
    <w:p w:rsidR="00EC79AF" w:rsidRPr="00214FFE" w:rsidRDefault="00EC79AF" w:rsidP="003E2406">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Inspiring the sales representative team, helping them in accomplishing their sales goals.</w:t>
      </w:r>
    </w:p>
    <w:p w:rsidR="00EC79AF" w:rsidRPr="00214FFE" w:rsidRDefault="00EC79AF" w:rsidP="003E2406">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 xml:space="preserve">Help sales representative in product and quoting information. </w:t>
      </w:r>
    </w:p>
    <w:p w:rsidR="00EC79AF" w:rsidRPr="00214FFE" w:rsidRDefault="00EC79AF" w:rsidP="003E2406">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 xml:space="preserve">Worked and met with the manager of sales daily to update the progress of team. </w:t>
      </w:r>
    </w:p>
    <w:p w:rsidR="00EC79AF" w:rsidRPr="00214FFE" w:rsidRDefault="00EC79AF" w:rsidP="003E2406">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 xml:space="preserve">Provide training to the newly hired employees about the policies and procedures. </w:t>
      </w:r>
    </w:p>
    <w:p w:rsidR="00EC79AF" w:rsidRPr="00214FFE" w:rsidRDefault="00EC79AF" w:rsidP="003E2406">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 xml:space="preserve">Discuss with clients to help in closing the sale. </w:t>
      </w:r>
    </w:p>
    <w:p w:rsidR="00EC79AF" w:rsidRPr="00214FFE" w:rsidRDefault="00EC79AF" w:rsidP="003E2406">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Assist and perform other assigned duties.</w:t>
      </w:r>
    </w:p>
    <w:p w:rsidR="00EC79AF" w:rsidRPr="00214FFE" w:rsidRDefault="00EC79AF" w:rsidP="00214FFE">
      <w:pPr>
        <w:numPr>
          <w:ilvl w:val="0"/>
          <w:numId w:val="2"/>
        </w:numPr>
        <w:spacing w:before="100" w:beforeAutospacing="1" w:after="100" w:afterAutospacing="1" w:line="240" w:lineRule="auto"/>
        <w:rPr>
          <w:rFonts w:ascii="Arial" w:hAnsi="Arial" w:cs="Arial"/>
        </w:rPr>
      </w:pPr>
      <w:r w:rsidRPr="00214FFE">
        <w:rPr>
          <w:rFonts w:ascii="Arial" w:hAnsi="Arial" w:cs="Arial"/>
        </w:rPr>
        <w:t xml:space="preserve">Examined client issues and resolved them by coordinating and communicating with executive management and staff. </w:t>
      </w:r>
    </w:p>
    <w:p w:rsidR="00EC79AF" w:rsidRPr="00214FFE" w:rsidRDefault="00EC79AF" w:rsidP="00214FFE">
      <w:pPr>
        <w:numPr>
          <w:ilvl w:val="0"/>
          <w:numId w:val="2"/>
        </w:numPr>
        <w:spacing w:before="100" w:beforeAutospacing="1" w:after="100" w:afterAutospacing="1" w:line="240" w:lineRule="auto"/>
        <w:rPr>
          <w:rFonts w:ascii="Arial" w:hAnsi="Arial" w:cs="Arial"/>
        </w:rPr>
      </w:pPr>
      <w:r w:rsidRPr="00214FFE">
        <w:rPr>
          <w:rFonts w:ascii="Arial" w:hAnsi="Arial" w:cs="Arial"/>
        </w:rPr>
        <w:t xml:space="preserve">Met and exceeded company established market share goals by effectively growing the existing territories. </w:t>
      </w:r>
    </w:p>
    <w:p w:rsidR="00EC79AF" w:rsidRPr="00214FFE" w:rsidRDefault="00EC79AF" w:rsidP="00214FFE">
      <w:pPr>
        <w:numPr>
          <w:ilvl w:val="0"/>
          <w:numId w:val="2"/>
        </w:numPr>
        <w:spacing w:before="100" w:beforeAutospacing="1" w:after="100" w:afterAutospacing="1" w:line="240" w:lineRule="auto"/>
        <w:rPr>
          <w:rFonts w:ascii="Comic Sans MS" w:hAnsi="Comic Sans MS"/>
        </w:rPr>
      </w:pPr>
      <w:r w:rsidRPr="00214FFE">
        <w:rPr>
          <w:rFonts w:ascii="Arial" w:hAnsi="Arial" w:cs="Arial"/>
        </w:rPr>
        <w:t>Continuously remained in touch with the latest in product trends and constantly update latest and prospective clients of those trends.</w:t>
      </w:r>
    </w:p>
    <w:p w:rsidR="00EC79AF" w:rsidRPr="00214FFE" w:rsidRDefault="00EC79AF" w:rsidP="003E2406">
      <w:pPr>
        <w:numPr>
          <w:ilvl w:val="0"/>
          <w:numId w:val="3"/>
        </w:numPr>
        <w:spacing w:before="100" w:beforeAutospacing="1" w:after="100" w:afterAutospacing="1" w:line="240" w:lineRule="auto"/>
        <w:rPr>
          <w:rFonts w:ascii="Arial" w:hAnsi="Arial" w:cs="Arial"/>
          <w:sz w:val="24"/>
          <w:szCs w:val="24"/>
        </w:rPr>
      </w:pPr>
      <w:r w:rsidRPr="00214FFE">
        <w:rPr>
          <w:rFonts w:ascii="Arial" w:hAnsi="Arial" w:cs="Arial"/>
          <w:sz w:val="24"/>
          <w:szCs w:val="24"/>
        </w:rPr>
        <w:t xml:space="preserve">Consult, market and manage additional products and services to the allocated client base. </w:t>
      </w:r>
    </w:p>
    <w:p w:rsidR="00EC79AF" w:rsidRPr="00214FFE" w:rsidRDefault="00EC79AF" w:rsidP="003E2406">
      <w:pPr>
        <w:numPr>
          <w:ilvl w:val="0"/>
          <w:numId w:val="3"/>
        </w:numPr>
        <w:spacing w:before="100" w:beforeAutospacing="1" w:after="100" w:afterAutospacing="1" w:line="240" w:lineRule="auto"/>
        <w:rPr>
          <w:rFonts w:ascii="Arial" w:hAnsi="Arial" w:cs="Arial"/>
          <w:sz w:val="24"/>
          <w:szCs w:val="24"/>
        </w:rPr>
      </w:pPr>
      <w:r w:rsidRPr="00214FFE">
        <w:rPr>
          <w:rFonts w:ascii="Arial" w:hAnsi="Arial" w:cs="Arial"/>
          <w:sz w:val="24"/>
          <w:szCs w:val="24"/>
        </w:rPr>
        <w:t xml:space="preserve">Examine client issues and resolve them by coordinating and communicating with executive technologies management and staff. </w:t>
      </w:r>
    </w:p>
    <w:p w:rsidR="00EC79AF" w:rsidRPr="00214FFE" w:rsidRDefault="00EC79AF" w:rsidP="003E2406">
      <w:pPr>
        <w:numPr>
          <w:ilvl w:val="0"/>
          <w:numId w:val="3"/>
        </w:numPr>
        <w:spacing w:before="100" w:beforeAutospacing="1" w:after="100" w:afterAutospacing="1" w:line="240" w:lineRule="auto"/>
        <w:rPr>
          <w:rFonts w:ascii="Arial" w:hAnsi="Arial" w:cs="Arial"/>
          <w:sz w:val="24"/>
          <w:szCs w:val="24"/>
        </w:rPr>
      </w:pPr>
      <w:r w:rsidRPr="00214FFE">
        <w:rPr>
          <w:rFonts w:ascii="Arial" w:hAnsi="Arial" w:cs="Arial"/>
          <w:sz w:val="24"/>
          <w:szCs w:val="24"/>
        </w:rPr>
        <w:t xml:space="preserve">Meet or exceed company established market share goals by effectively growing the existing territories. </w:t>
      </w:r>
    </w:p>
    <w:p w:rsidR="00EC79AF" w:rsidRPr="004174B9" w:rsidRDefault="00EC79AF" w:rsidP="004174B9">
      <w:pPr>
        <w:rPr>
          <w:b/>
          <w:sz w:val="24"/>
          <w:szCs w:val="24"/>
        </w:rPr>
      </w:pPr>
      <w:r w:rsidRPr="004174B9">
        <w:rPr>
          <w:b/>
          <w:sz w:val="24"/>
          <w:szCs w:val="24"/>
        </w:rPr>
        <w:t xml:space="preserve">Manager of Business Development, </w:t>
      </w:r>
      <w:r>
        <w:rPr>
          <w:b/>
          <w:sz w:val="24"/>
          <w:szCs w:val="24"/>
        </w:rPr>
        <w:t>Sungard Technologies</w:t>
      </w:r>
      <w:r w:rsidRPr="004174B9">
        <w:rPr>
          <w:b/>
          <w:sz w:val="24"/>
          <w:szCs w:val="24"/>
        </w:rPr>
        <w:t xml:space="preserve"> , San Diego, CA, Phoenix AZ (2002-2009)</w:t>
      </w:r>
    </w:p>
    <w:p w:rsidR="00EC79AF" w:rsidRPr="00214FFE" w:rsidRDefault="00EC79AF" w:rsidP="003E2406">
      <w:pPr>
        <w:numPr>
          <w:ilvl w:val="0"/>
          <w:numId w:val="3"/>
        </w:numPr>
        <w:spacing w:before="100" w:beforeAutospacing="1" w:after="100" w:afterAutospacing="1" w:line="240" w:lineRule="auto"/>
        <w:rPr>
          <w:rFonts w:ascii="Arial" w:hAnsi="Arial" w:cs="Arial"/>
          <w:sz w:val="24"/>
          <w:szCs w:val="24"/>
        </w:rPr>
      </w:pPr>
      <w:r w:rsidRPr="00214FFE">
        <w:rPr>
          <w:rFonts w:ascii="Arial" w:hAnsi="Arial" w:cs="Arial"/>
          <w:sz w:val="24"/>
          <w:szCs w:val="24"/>
        </w:rPr>
        <w:t xml:space="preserve">Continuously remain in touch with the latest in technology and constantly update latest and prospective clients of the technology. </w:t>
      </w:r>
    </w:p>
    <w:p w:rsidR="00EC79AF" w:rsidRPr="00214FFE" w:rsidRDefault="00EC79AF" w:rsidP="00012262">
      <w:pPr>
        <w:numPr>
          <w:ilvl w:val="0"/>
          <w:numId w:val="3"/>
        </w:numPr>
        <w:spacing w:before="100" w:beforeAutospacing="1" w:after="100" w:afterAutospacing="1" w:line="240" w:lineRule="auto"/>
        <w:rPr>
          <w:rFonts w:ascii="Arial" w:hAnsi="Arial" w:cs="Arial"/>
          <w:sz w:val="24"/>
          <w:szCs w:val="24"/>
        </w:rPr>
      </w:pPr>
      <w:r w:rsidRPr="00214FFE">
        <w:rPr>
          <w:rFonts w:ascii="Arial" w:hAnsi="Arial" w:cs="Arial"/>
          <w:sz w:val="24"/>
          <w:szCs w:val="24"/>
        </w:rPr>
        <w:t xml:space="preserve">Worked and met with the Director of sales daily to update the progress of team. </w:t>
      </w:r>
    </w:p>
    <w:p w:rsidR="00EC79AF" w:rsidRPr="00214FFE" w:rsidRDefault="00EC79AF" w:rsidP="00012262">
      <w:pPr>
        <w:numPr>
          <w:ilvl w:val="0"/>
          <w:numId w:val="3"/>
        </w:numPr>
        <w:spacing w:before="100" w:beforeAutospacing="1" w:after="100" w:afterAutospacing="1" w:line="240" w:lineRule="auto"/>
        <w:rPr>
          <w:rFonts w:ascii="Arial" w:hAnsi="Arial" w:cs="Arial"/>
          <w:sz w:val="24"/>
          <w:szCs w:val="24"/>
        </w:rPr>
      </w:pPr>
      <w:r w:rsidRPr="00214FFE">
        <w:rPr>
          <w:rFonts w:ascii="Arial" w:hAnsi="Arial" w:cs="Arial"/>
          <w:sz w:val="24"/>
          <w:szCs w:val="24"/>
        </w:rPr>
        <w:t xml:space="preserve">Trained, mentored, motivated and managed internal marketing team. </w:t>
      </w:r>
    </w:p>
    <w:p w:rsidR="00EC79AF" w:rsidRPr="00214FFE" w:rsidRDefault="00EC79AF" w:rsidP="00012262">
      <w:pPr>
        <w:numPr>
          <w:ilvl w:val="0"/>
          <w:numId w:val="3"/>
        </w:numPr>
        <w:spacing w:before="100" w:beforeAutospacing="1" w:after="100" w:afterAutospacing="1" w:line="240" w:lineRule="auto"/>
        <w:rPr>
          <w:rFonts w:ascii="Arial" w:hAnsi="Arial" w:cs="Arial"/>
          <w:sz w:val="24"/>
          <w:szCs w:val="24"/>
        </w:rPr>
      </w:pPr>
      <w:r w:rsidRPr="00214FFE">
        <w:rPr>
          <w:rFonts w:ascii="Arial" w:hAnsi="Arial" w:cs="Arial"/>
          <w:sz w:val="24"/>
          <w:szCs w:val="24"/>
        </w:rPr>
        <w:t>Developed key relationships with vendors and wholesalers</w:t>
      </w:r>
    </w:p>
    <w:p w:rsidR="00EC79AF" w:rsidRPr="00214FFE" w:rsidRDefault="00EC79AF" w:rsidP="00012262">
      <w:pPr>
        <w:numPr>
          <w:ilvl w:val="0"/>
          <w:numId w:val="3"/>
        </w:numPr>
        <w:spacing w:before="100" w:beforeAutospacing="1" w:after="100" w:afterAutospacing="1" w:line="240" w:lineRule="auto"/>
        <w:rPr>
          <w:rFonts w:ascii="Arial" w:hAnsi="Arial" w:cs="Arial"/>
          <w:sz w:val="24"/>
          <w:szCs w:val="24"/>
        </w:rPr>
      </w:pPr>
      <w:r w:rsidRPr="00214FFE">
        <w:rPr>
          <w:rFonts w:ascii="Arial" w:hAnsi="Arial" w:cs="Arial"/>
          <w:sz w:val="24"/>
          <w:szCs w:val="24"/>
        </w:rPr>
        <w:t>Assembled sales &amp; marketing teams for trade show samplings</w:t>
      </w:r>
    </w:p>
    <w:p w:rsidR="00EC79AF" w:rsidRPr="00214FFE" w:rsidRDefault="00EC79AF" w:rsidP="00012262">
      <w:pPr>
        <w:numPr>
          <w:ilvl w:val="0"/>
          <w:numId w:val="3"/>
        </w:numPr>
        <w:spacing w:before="100" w:beforeAutospacing="1" w:after="100" w:afterAutospacing="1" w:line="240" w:lineRule="auto"/>
        <w:rPr>
          <w:rFonts w:ascii="Arial" w:hAnsi="Arial" w:cs="Arial"/>
          <w:sz w:val="24"/>
          <w:szCs w:val="24"/>
        </w:rPr>
      </w:pPr>
      <w:r w:rsidRPr="00214FFE">
        <w:rPr>
          <w:rFonts w:ascii="Arial" w:hAnsi="Arial" w:cs="Arial"/>
          <w:sz w:val="24"/>
          <w:szCs w:val="24"/>
        </w:rPr>
        <w:t>Created a fully integrated sales approach by coordinating efforts between inside and outside sales team members and marketing campaigns</w:t>
      </w:r>
    </w:p>
    <w:p w:rsidR="00EC79AF" w:rsidRPr="00214FFE" w:rsidRDefault="00EC79AF" w:rsidP="00012262">
      <w:pPr>
        <w:numPr>
          <w:ilvl w:val="0"/>
          <w:numId w:val="3"/>
        </w:numPr>
        <w:spacing w:before="100" w:beforeAutospacing="1" w:after="100" w:afterAutospacing="1" w:line="240" w:lineRule="auto"/>
        <w:rPr>
          <w:rFonts w:ascii="Arial" w:hAnsi="Arial" w:cs="Arial"/>
          <w:sz w:val="24"/>
          <w:szCs w:val="24"/>
        </w:rPr>
      </w:pPr>
      <w:r w:rsidRPr="00214FFE">
        <w:rPr>
          <w:rFonts w:ascii="Arial" w:hAnsi="Arial" w:cs="Arial"/>
          <w:sz w:val="24"/>
          <w:szCs w:val="24"/>
        </w:rPr>
        <w:t>Measured and tested KPI’s to meet continual process improvement goals</w:t>
      </w:r>
    </w:p>
    <w:p w:rsidR="00EC79AF" w:rsidRPr="00214FFE" w:rsidRDefault="00EC79AF" w:rsidP="00012262">
      <w:pPr>
        <w:numPr>
          <w:ilvl w:val="0"/>
          <w:numId w:val="3"/>
        </w:numPr>
        <w:spacing w:before="100" w:beforeAutospacing="1" w:after="100" w:afterAutospacing="1" w:line="240" w:lineRule="auto"/>
        <w:rPr>
          <w:rFonts w:ascii="Arial" w:hAnsi="Arial" w:cs="Arial"/>
          <w:sz w:val="24"/>
          <w:szCs w:val="24"/>
        </w:rPr>
      </w:pPr>
      <w:r w:rsidRPr="00214FFE">
        <w:rPr>
          <w:rFonts w:ascii="Arial" w:hAnsi="Arial" w:cs="Arial"/>
          <w:sz w:val="24"/>
          <w:szCs w:val="24"/>
        </w:rPr>
        <w:t>Empowered and enhanced sales training approach by utilizing Miller-Heiman and Raingroup sales methods and strategieis</w:t>
      </w:r>
    </w:p>
    <w:p w:rsidR="00EC79AF" w:rsidRPr="00214FFE" w:rsidRDefault="00EC79AF" w:rsidP="00012262">
      <w:pPr>
        <w:numPr>
          <w:ilvl w:val="0"/>
          <w:numId w:val="3"/>
        </w:numPr>
        <w:spacing w:before="100" w:beforeAutospacing="1" w:after="100" w:afterAutospacing="1" w:line="240" w:lineRule="auto"/>
        <w:rPr>
          <w:rFonts w:ascii="Arial" w:hAnsi="Arial" w:cs="Arial"/>
          <w:sz w:val="24"/>
          <w:szCs w:val="24"/>
        </w:rPr>
      </w:pPr>
      <w:r w:rsidRPr="00214FFE">
        <w:rPr>
          <w:rFonts w:ascii="Arial" w:hAnsi="Arial" w:cs="Arial"/>
          <w:sz w:val="24"/>
          <w:szCs w:val="24"/>
        </w:rPr>
        <w:t>Controlled budget to meet expense guidelines</w:t>
      </w:r>
    </w:p>
    <w:p w:rsidR="00EC79AF" w:rsidRPr="00214FFE" w:rsidRDefault="00EC79AF" w:rsidP="004174B9">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Inspired the sales team, helping them in accomplishing their project goals.</w:t>
      </w:r>
    </w:p>
    <w:p w:rsidR="00EC79AF" w:rsidRPr="00214FFE" w:rsidRDefault="00EC79AF" w:rsidP="004174B9">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 xml:space="preserve">Helped sales representatives in product and quoting information. </w:t>
      </w:r>
    </w:p>
    <w:p w:rsidR="00EC79AF" w:rsidRPr="00214FFE" w:rsidRDefault="00EC79AF" w:rsidP="004174B9">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Instituted Strategic Selling approach to reach C-level decision makers.</w:t>
      </w:r>
    </w:p>
    <w:p w:rsidR="00EC79AF" w:rsidRPr="00214FFE" w:rsidRDefault="00EC79AF" w:rsidP="004174B9">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Developed and instituted streamlined sales training program to reduce the sales team learning curve and enhance the feedback loop</w:t>
      </w:r>
    </w:p>
    <w:p w:rsidR="00EC79AF" w:rsidRPr="00214FFE" w:rsidRDefault="00EC79AF" w:rsidP="004174B9">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Responsible for sales budget and goal setting</w:t>
      </w:r>
    </w:p>
    <w:p w:rsidR="00EC79AF" w:rsidRPr="00214FFE" w:rsidRDefault="00EC79AF" w:rsidP="004174B9">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Introduced Salesforce to become standard CRM for the company</w:t>
      </w:r>
    </w:p>
    <w:p w:rsidR="00EC79AF" w:rsidRPr="00214FFE" w:rsidRDefault="00EC79AF" w:rsidP="004174B9">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Reduced sales lifecycle by 60% by utilizing digital marketing</w:t>
      </w:r>
    </w:p>
    <w:p w:rsidR="00EC79AF" w:rsidRDefault="00EC79AF" w:rsidP="004174B9">
      <w:pPr>
        <w:numPr>
          <w:ilvl w:val="0"/>
          <w:numId w:val="2"/>
        </w:numPr>
        <w:spacing w:before="100" w:beforeAutospacing="1" w:after="100" w:afterAutospacing="1" w:line="240" w:lineRule="auto"/>
        <w:rPr>
          <w:rFonts w:ascii="Arial" w:hAnsi="Arial" w:cs="Arial"/>
          <w:sz w:val="24"/>
          <w:szCs w:val="24"/>
        </w:rPr>
      </w:pPr>
      <w:r w:rsidRPr="00214FFE">
        <w:rPr>
          <w:rFonts w:ascii="Arial" w:hAnsi="Arial" w:cs="Arial"/>
          <w:sz w:val="24"/>
          <w:szCs w:val="24"/>
        </w:rPr>
        <w:t>Introduced Social Media and Social Networking to help optimize sales prospecting</w:t>
      </w:r>
    </w:p>
    <w:p w:rsidR="00EC79AF" w:rsidRPr="00B7750B" w:rsidRDefault="00EC79AF" w:rsidP="00821EEC">
      <w:pPr>
        <w:rPr>
          <w:rFonts w:ascii="Arial" w:hAnsi="Arial" w:cs="Arial"/>
          <w:b/>
          <w:sz w:val="24"/>
          <w:szCs w:val="24"/>
        </w:rPr>
      </w:pPr>
      <w:r w:rsidRPr="00B7750B">
        <w:rPr>
          <w:rFonts w:ascii="Arial" w:hAnsi="Arial" w:cs="Arial"/>
          <w:b/>
          <w:sz w:val="24"/>
          <w:szCs w:val="24"/>
        </w:rPr>
        <w:t>Pre-Sales Engineer, Insight Trader Technologies, San Diego, CA (1995-2002)</w:t>
      </w:r>
    </w:p>
    <w:p w:rsidR="00EC79AF" w:rsidRPr="00821EEC" w:rsidRDefault="00EC79AF" w:rsidP="00821EEC">
      <w:pPr>
        <w:numPr>
          <w:ilvl w:val="0"/>
          <w:numId w:val="2"/>
        </w:numPr>
        <w:spacing w:before="100" w:beforeAutospacing="1" w:after="100" w:afterAutospacing="1" w:line="240" w:lineRule="auto"/>
        <w:rPr>
          <w:rFonts w:ascii="Arial" w:hAnsi="Arial" w:cs="Arial"/>
          <w:sz w:val="24"/>
          <w:szCs w:val="24"/>
        </w:rPr>
      </w:pPr>
      <w:r w:rsidRPr="00821EEC">
        <w:rPr>
          <w:rFonts w:ascii="Arial" w:hAnsi="Arial" w:cs="Arial"/>
          <w:sz w:val="24"/>
          <w:szCs w:val="24"/>
        </w:rPr>
        <w:t xml:space="preserve">Worked and met with the Director of sales daily to update the progress of team. </w:t>
      </w:r>
    </w:p>
    <w:p w:rsidR="00EC79AF" w:rsidRPr="00821EEC" w:rsidRDefault="00EC79AF" w:rsidP="00821EEC">
      <w:pPr>
        <w:numPr>
          <w:ilvl w:val="0"/>
          <w:numId w:val="2"/>
        </w:numPr>
        <w:spacing w:before="100" w:beforeAutospacing="1" w:after="100" w:afterAutospacing="1" w:line="240" w:lineRule="auto"/>
        <w:rPr>
          <w:rFonts w:ascii="Arial" w:hAnsi="Arial" w:cs="Arial"/>
          <w:sz w:val="24"/>
          <w:szCs w:val="24"/>
        </w:rPr>
      </w:pPr>
      <w:r w:rsidRPr="00821EEC">
        <w:rPr>
          <w:rFonts w:ascii="Arial" w:hAnsi="Arial" w:cs="Arial"/>
          <w:sz w:val="24"/>
          <w:szCs w:val="24"/>
        </w:rPr>
        <w:t xml:space="preserve">Trained, mentored, motivated and managed internal marketing team. </w:t>
      </w:r>
    </w:p>
    <w:p w:rsidR="00EC79AF" w:rsidRPr="00821EEC" w:rsidRDefault="00EC79AF" w:rsidP="00821EEC">
      <w:pPr>
        <w:numPr>
          <w:ilvl w:val="0"/>
          <w:numId w:val="2"/>
        </w:numPr>
        <w:spacing w:before="100" w:beforeAutospacing="1" w:after="100" w:afterAutospacing="1" w:line="240" w:lineRule="auto"/>
        <w:rPr>
          <w:rFonts w:ascii="Arial" w:hAnsi="Arial" w:cs="Arial"/>
          <w:sz w:val="24"/>
          <w:szCs w:val="24"/>
        </w:rPr>
      </w:pPr>
      <w:r w:rsidRPr="00821EEC">
        <w:rPr>
          <w:rFonts w:ascii="Arial" w:hAnsi="Arial" w:cs="Arial"/>
          <w:sz w:val="24"/>
          <w:szCs w:val="24"/>
        </w:rPr>
        <w:t>Developed key relationships with vendors and wholesalers</w:t>
      </w:r>
    </w:p>
    <w:p w:rsidR="00EC79AF" w:rsidRPr="00821EEC" w:rsidRDefault="00EC79AF" w:rsidP="00821EEC">
      <w:pPr>
        <w:numPr>
          <w:ilvl w:val="0"/>
          <w:numId w:val="2"/>
        </w:numPr>
        <w:spacing w:before="100" w:beforeAutospacing="1" w:after="100" w:afterAutospacing="1" w:line="240" w:lineRule="auto"/>
        <w:rPr>
          <w:rFonts w:ascii="Arial" w:hAnsi="Arial" w:cs="Arial"/>
          <w:sz w:val="24"/>
          <w:szCs w:val="24"/>
        </w:rPr>
      </w:pPr>
      <w:r w:rsidRPr="00821EEC">
        <w:rPr>
          <w:rFonts w:ascii="Arial" w:hAnsi="Arial" w:cs="Arial"/>
          <w:sz w:val="24"/>
          <w:szCs w:val="24"/>
        </w:rPr>
        <w:t>Introduced Experiential Marketing to enhance customer engagement with the brand</w:t>
      </w:r>
    </w:p>
    <w:p w:rsidR="00EC79AF" w:rsidRPr="00821EEC" w:rsidRDefault="00EC79AF" w:rsidP="00821EEC">
      <w:pPr>
        <w:numPr>
          <w:ilvl w:val="0"/>
          <w:numId w:val="2"/>
        </w:numPr>
        <w:spacing w:before="100" w:beforeAutospacing="1" w:after="100" w:afterAutospacing="1" w:line="240" w:lineRule="auto"/>
        <w:rPr>
          <w:rFonts w:ascii="Arial" w:hAnsi="Arial" w:cs="Arial"/>
          <w:sz w:val="24"/>
          <w:szCs w:val="24"/>
        </w:rPr>
      </w:pPr>
      <w:r w:rsidRPr="00821EEC">
        <w:rPr>
          <w:rFonts w:ascii="Arial" w:hAnsi="Arial" w:cs="Arial"/>
          <w:sz w:val="24"/>
          <w:szCs w:val="24"/>
        </w:rPr>
        <w:t>Assembled sales &amp; marketing teams for trade show samplings</w:t>
      </w:r>
    </w:p>
    <w:p w:rsidR="00EC79AF" w:rsidRPr="00821EEC" w:rsidRDefault="00EC79AF" w:rsidP="00821EEC">
      <w:pPr>
        <w:numPr>
          <w:ilvl w:val="0"/>
          <w:numId w:val="2"/>
        </w:numPr>
        <w:spacing w:before="100" w:beforeAutospacing="1" w:after="100" w:afterAutospacing="1" w:line="240" w:lineRule="auto"/>
        <w:rPr>
          <w:rFonts w:ascii="Arial" w:hAnsi="Arial" w:cs="Arial"/>
          <w:sz w:val="24"/>
          <w:szCs w:val="24"/>
        </w:rPr>
      </w:pPr>
      <w:r w:rsidRPr="00821EEC">
        <w:rPr>
          <w:rFonts w:ascii="Arial" w:hAnsi="Arial" w:cs="Arial"/>
          <w:sz w:val="24"/>
          <w:szCs w:val="24"/>
        </w:rPr>
        <w:t>Created a fully integrated sales approach by coordinating efforts between inside and outside sales team members and marketing campaigns</w:t>
      </w:r>
    </w:p>
    <w:p w:rsidR="00EC79AF" w:rsidRPr="00821EEC" w:rsidRDefault="00EC79AF" w:rsidP="00821EEC">
      <w:pPr>
        <w:numPr>
          <w:ilvl w:val="0"/>
          <w:numId w:val="2"/>
        </w:numPr>
        <w:spacing w:before="100" w:beforeAutospacing="1" w:after="100" w:afterAutospacing="1" w:line="240" w:lineRule="auto"/>
        <w:rPr>
          <w:rFonts w:ascii="Arial" w:hAnsi="Arial" w:cs="Arial"/>
          <w:sz w:val="24"/>
          <w:szCs w:val="24"/>
        </w:rPr>
      </w:pPr>
      <w:r w:rsidRPr="00821EEC">
        <w:rPr>
          <w:rFonts w:ascii="Arial" w:hAnsi="Arial" w:cs="Arial"/>
          <w:sz w:val="24"/>
          <w:szCs w:val="24"/>
        </w:rPr>
        <w:t>Measured and tested KPI’s to meet continual process improvement goals</w:t>
      </w:r>
    </w:p>
    <w:p w:rsidR="00EC79AF" w:rsidRPr="00821EEC" w:rsidRDefault="00EC79AF" w:rsidP="00821EEC">
      <w:pPr>
        <w:numPr>
          <w:ilvl w:val="0"/>
          <w:numId w:val="2"/>
        </w:numPr>
        <w:spacing w:before="100" w:beforeAutospacing="1" w:after="100" w:afterAutospacing="1" w:line="240" w:lineRule="auto"/>
        <w:rPr>
          <w:rFonts w:ascii="Arial" w:hAnsi="Arial" w:cs="Arial"/>
          <w:sz w:val="24"/>
          <w:szCs w:val="24"/>
        </w:rPr>
      </w:pPr>
      <w:r w:rsidRPr="00821EEC">
        <w:rPr>
          <w:rFonts w:ascii="Arial" w:hAnsi="Arial" w:cs="Arial"/>
          <w:sz w:val="24"/>
          <w:szCs w:val="24"/>
        </w:rPr>
        <w:t>Empowered and enhanced sales training approach by utilizing Miller-Heiman and Raingroup sales methods and strategieis</w:t>
      </w:r>
    </w:p>
    <w:p w:rsidR="00EC79AF" w:rsidRPr="00821EEC" w:rsidRDefault="00EC79AF" w:rsidP="00821EEC">
      <w:pPr>
        <w:numPr>
          <w:ilvl w:val="0"/>
          <w:numId w:val="2"/>
        </w:numPr>
        <w:spacing w:before="100" w:beforeAutospacing="1" w:after="100" w:afterAutospacing="1" w:line="240" w:lineRule="auto"/>
        <w:rPr>
          <w:rFonts w:ascii="Arial" w:hAnsi="Arial" w:cs="Arial"/>
          <w:sz w:val="24"/>
          <w:szCs w:val="24"/>
        </w:rPr>
      </w:pPr>
      <w:r w:rsidRPr="00821EEC">
        <w:rPr>
          <w:rFonts w:ascii="Arial" w:hAnsi="Arial" w:cs="Arial"/>
          <w:sz w:val="24"/>
          <w:szCs w:val="24"/>
        </w:rPr>
        <w:t>Controlled budget to meet expense guidelines</w:t>
      </w:r>
    </w:p>
    <w:p w:rsidR="00EC79AF" w:rsidRPr="00214FFE" w:rsidRDefault="00EC79AF" w:rsidP="00821EEC">
      <w:pPr>
        <w:spacing w:before="100" w:beforeAutospacing="1" w:after="100" w:afterAutospacing="1" w:line="240" w:lineRule="auto"/>
        <w:ind w:left="360"/>
        <w:rPr>
          <w:rFonts w:ascii="Arial" w:hAnsi="Arial" w:cs="Arial"/>
          <w:sz w:val="24"/>
          <w:szCs w:val="24"/>
        </w:rPr>
      </w:pPr>
    </w:p>
    <w:p w:rsidR="00EC79AF" w:rsidRDefault="00EC79AF" w:rsidP="00F360F8">
      <w:r>
        <w:t>Start-ups</w:t>
      </w:r>
    </w:p>
    <w:p w:rsidR="00EC79AF" w:rsidRDefault="00EC79AF" w:rsidP="00C6411D">
      <w:r>
        <w:t>Engineered and helped customize the marketing and promotional technology.  Created key technical documents to help in complex sales campaigns. Result:  Increased customer retention by successfully generating consistent processes throughout the business.</w:t>
      </w:r>
    </w:p>
    <w:p w:rsidR="00EC79AF" w:rsidRDefault="00EC79AF" w:rsidP="00C6411D">
      <w:r>
        <w:t>EDUCATION</w:t>
      </w:r>
    </w:p>
    <w:p w:rsidR="00EC79AF" w:rsidRDefault="00EC79AF" w:rsidP="00C6411D">
      <w:r>
        <w:t xml:space="preserve">Majored in Finance (136 units completed), Arizona State University (Tempe, AZ)  </w:t>
      </w:r>
    </w:p>
    <w:p w:rsidR="00EC79AF" w:rsidRDefault="00EC79AF" w:rsidP="00C6411D">
      <w:r>
        <w:t xml:space="preserve">                                                                                                                                     </w:t>
      </w:r>
    </w:p>
    <w:p w:rsidR="00EC79AF" w:rsidRDefault="00EC79AF">
      <w:bookmarkStart w:id="0" w:name="_GoBack"/>
      <w:bookmarkEnd w:id="0"/>
    </w:p>
    <w:sectPr w:rsidR="00EC79AF" w:rsidSect="00444D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F2818"/>
    <w:multiLevelType w:val="multilevel"/>
    <w:tmpl w:val="4386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A23F4F"/>
    <w:multiLevelType w:val="hybridMultilevel"/>
    <w:tmpl w:val="EEFE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484F4C"/>
    <w:multiLevelType w:val="multilevel"/>
    <w:tmpl w:val="DEC4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411D"/>
    <w:rsid w:val="00000084"/>
    <w:rsid w:val="000001B8"/>
    <w:rsid w:val="00001700"/>
    <w:rsid w:val="00001FAD"/>
    <w:rsid w:val="00005982"/>
    <w:rsid w:val="00007CD9"/>
    <w:rsid w:val="00012262"/>
    <w:rsid w:val="00016EFA"/>
    <w:rsid w:val="00030732"/>
    <w:rsid w:val="0005085D"/>
    <w:rsid w:val="00054F9C"/>
    <w:rsid w:val="00057D85"/>
    <w:rsid w:val="00093B19"/>
    <w:rsid w:val="00096EE6"/>
    <w:rsid w:val="000974C0"/>
    <w:rsid w:val="000B0C6D"/>
    <w:rsid w:val="000E59C8"/>
    <w:rsid w:val="000E658E"/>
    <w:rsid w:val="000E683F"/>
    <w:rsid w:val="000E7121"/>
    <w:rsid w:val="000F7C5D"/>
    <w:rsid w:val="001259D1"/>
    <w:rsid w:val="001325B4"/>
    <w:rsid w:val="001326E7"/>
    <w:rsid w:val="0013343D"/>
    <w:rsid w:val="001519F1"/>
    <w:rsid w:val="00151AA0"/>
    <w:rsid w:val="00163359"/>
    <w:rsid w:val="00173723"/>
    <w:rsid w:val="00176311"/>
    <w:rsid w:val="001769A6"/>
    <w:rsid w:val="00177049"/>
    <w:rsid w:val="0018428E"/>
    <w:rsid w:val="001942C0"/>
    <w:rsid w:val="001A18C3"/>
    <w:rsid w:val="001A7BFE"/>
    <w:rsid w:val="001B0AA0"/>
    <w:rsid w:val="001B7842"/>
    <w:rsid w:val="001C041E"/>
    <w:rsid w:val="001D4FFF"/>
    <w:rsid w:val="001E3383"/>
    <w:rsid w:val="001F1B19"/>
    <w:rsid w:val="002139B0"/>
    <w:rsid w:val="00214FFE"/>
    <w:rsid w:val="00226426"/>
    <w:rsid w:val="00235008"/>
    <w:rsid w:val="00236EC2"/>
    <w:rsid w:val="00243320"/>
    <w:rsid w:val="0026511E"/>
    <w:rsid w:val="00283B17"/>
    <w:rsid w:val="002860D3"/>
    <w:rsid w:val="00294AA8"/>
    <w:rsid w:val="00295996"/>
    <w:rsid w:val="002A2CB7"/>
    <w:rsid w:val="002A57C7"/>
    <w:rsid w:val="002B0D0C"/>
    <w:rsid w:val="002B58E2"/>
    <w:rsid w:val="002E412E"/>
    <w:rsid w:val="002F6D31"/>
    <w:rsid w:val="00315518"/>
    <w:rsid w:val="00316CE3"/>
    <w:rsid w:val="00330BC1"/>
    <w:rsid w:val="00333732"/>
    <w:rsid w:val="00335E0A"/>
    <w:rsid w:val="00351AFC"/>
    <w:rsid w:val="003534F3"/>
    <w:rsid w:val="00357811"/>
    <w:rsid w:val="003642C2"/>
    <w:rsid w:val="0036559E"/>
    <w:rsid w:val="00372596"/>
    <w:rsid w:val="00381EE6"/>
    <w:rsid w:val="00382A2D"/>
    <w:rsid w:val="00385FB1"/>
    <w:rsid w:val="00393C27"/>
    <w:rsid w:val="003963A5"/>
    <w:rsid w:val="00396D12"/>
    <w:rsid w:val="003A0DC5"/>
    <w:rsid w:val="003B4B8E"/>
    <w:rsid w:val="003C1D25"/>
    <w:rsid w:val="003C2140"/>
    <w:rsid w:val="003D44A4"/>
    <w:rsid w:val="003E171C"/>
    <w:rsid w:val="003E1D44"/>
    <w:rsid w:val="003E2406"/>
    <w:rsid w:val="003E4A1A"/>
    <w:rsid w:val="003F5ACD"/>
    <w:rsid w:val="003F6AC2"/>
    <w:rsid w:val="00410B98"/>
    <w:rsid w:val="00411F8F"/>
    <w:rsid w:val="00414FBF"/>
    <w:rsid w:val="004174B9"/>
    <w:rsid w:val="00432941"/>
    <w:rsid w:val="00435593"/>
    <w:rsid w:val="00444D40"/>
    <w:rsid w:val="00447384"/>
    <w:rsid w:val="00467994"/>
    <w:rsid w:val="00470156"/>
    <w:rsid w:val="0048123F"/>
    <w:rsid w:val="0048496E"/>
    <w:rsid w:val="004851F7"/>
    <w:rsid w:val="0048771D"/>
    <w:rsid w:val="004910BB"/>
    <w:rsid w:val="004A4D26"/>
    <w:rsid w:val="004D4727"/>
    <w:rsid w:val="004D5724"/>
    <w:rsid w:val="004E63A9"/>
    <w:rsid w:val="004F25AD"/>
    <w:rsid w:val="004F333D"/>
    <w:rsid w:val="004F5D0A"/>
    <w:rsid w:val="0050389D"/>
    <w:rsid w:val="00512B08"/>
    <w:rsid w:val="0052384D"/>
    <w:rsid w:val="00523E05"/>
    <w:rsid w:val="0053028C"/>
    <w:rsid w:val="005314B3"/>
    <w:rsid w:val="00531FB2"/>
    <w:rsid w:val="00533216"/>
    <w:rsid w:val="00541C0D"/>
    <w:rsid w:val="0054318A"/>
    <w:rsid w:val="00551AAE"/>
    <w:rsid w:val="00555A82"/>
    <w:rsid w:val="00566CAC"/>
    <w:rsid w:val="00584081"/>
    <w:rsid w:val="005A0D28"/>
    <w:rsid w:val="005A5055"/>
    <w:rsid w:val="005B2B15"/>
    <w:rsid w:val="005C1081"/>
    <w:rsid w:val="005F166A"/>
    <w:rsid w:val="005F20A8"/>
    <w:rsid w:val="005F38B0"/>
    <w:rsid w:val="00601784"/>
    <w:rsid w:val="006033C4"/>
    <w:rsid w:val="00606777"/>
    <w:rsid w:val="00615396"/>
    <w:rsid w:val="006177A7"/>
    <w:rsid w:val="00636FA9"/>
    <w:rsid w:val="00656D78"/>
    <w:rsid w:val="00657F36"/>
    <w:rsid w:val="0066568E"/>
    <w:rsid w:val="00675418"/>
    <w:rsid w:val="006872F2"/>
    <w:rsid w:val="00693FEA"/>
    <w:rsid w:val="006953EB"/>
    <w:rsid w:val="006A2837"/>
    <w:rsid w:val="006B6EF8"/>
    <w:rsid w:val="006E1C8D"/>
    <w:rsid w:val="006E4A91"/>
    <w:rsid w:val="006F2C69"/>
    <w:rsid w:val="006F734F"/>
    <w:rsid w:val="007018CD"/>
    <w:rsid w:val="00730330"/>
    <w:rsid w:val="00737348"/>
    <w:rsid w:val="0073799E"/>
    <w:rsid w:val="007465E1"/>
    <w:rsid w:val="00750298"/>
    <w:rsid w:val="0075145E"/>
    <w:rsid w:val="0075433D"/>
    <w:rsid w:val="00757B85"/>
    <w:rsid w:val="007645F5"/>
    <w:rsid w:val="007651D8"/>
    <w:rsid w:val="00773770"/>
    <w:rsid w:val="00776EB8"/>
    <w:rsid w:val="00777075"/>
    <w:rsid w:val="007824DE"/>
    <w:rsid w:val="007830DB"/>
    <w:rsid w:val="007A0F0F"/>
    <w:rsid w:val="007A26E6"/>
    <w:rsid w:val="007A360E"/>
    <w:rsid w:val="007A5752"/>
    <w:rsid w:val="007A57E5"/>
    <w:rsid w:val="007B2B3C"/>
    <w:rsid w:val="007B68BC"/>
    <w:rsid w:val="007B76BA"/>
    <w:rsid w:val="007B7A30"/>
    <w:rsid w:val="007C0744"/>
    <w:rsid w:val="007E265E"/>
    <w:rsid w:val="007E328F"/>
    <w:rsid w:val="007E5C2E"/>
    <w:rsid w:val="007E7274"/>
    <w:rsid w:val="007F0926"/>
    <w:rsid w:val="007F2897"/>
    <w:rsid w:val="007F5570"/>
    <w:rsid w:val="00804C99"/>
    <w:rsid w:val="00813084"/>
    <w:rsid w:val="00821EEC"/>
    <w:rsid w:val="00823F91"/>
    <w:rsid w:val="00827DF3"/>
    <w:rsid w:val="008413CE"/>
    <w:rsid w:val="0084189D"/>
    <w:rsid w:val="008565BA"/>
    <w:rsid w:val="00857464"/>
    <w:rsid w:val="00863F97"/>
    <w:rsid w:val="008659ED"/>
    <w:rsid w:val="00870BBD"/>
    <w:rsid w:val="00871FF4"/>
    <w:rsid w:val="0087396F"/>
    <w:rsid w:val="008752F2"/>
    <w:rsid w:val="008A40F3"/>
    <w:rsid w:val="008A456A"/>
    <w:rsid w:val="008B1506"/>
    <w:rsid w:val="008D32E0"/>
    <w:rsid w:val="008D3612"/>
    <w:rsid w:val="008D5E14"/>
    <w:rsid w:val="008D675C"/>
    <w:rsid w:val="008E7BE8"/>
    <w:rsid w:val="008F2AC4"/>
    <w:rsid w:val="008F7C39"/>
    <w:rsid w:val="00902515"/>
    <w:rsid w:val="00914605"/>
    <w:rsid w:val="00926F7B"/>
    <w:rsid w:val="00947B64"/>
    <w:rsid w:val="00964FEE"/>
    <w:rsid w:val="00966AA7"/>
    <w:rsid w:val="0097002C"/>
    <w:rsid w:val="00994A52"/>
    <w:rsid w:val="00997CD9"/>
    <w:rsid w:val="009C7B42"/>
    <w:rsid w:val="009E4212"/>
    <w:rsid w:val="009F139F"/>
    <w:rsid w:val="009F7487"/>
    <w:rsid w:val="00A0291F"/>
    <w:rsid w:val="00A11166"/>
    <w:rsid w:val="00A22789"/>
    <w:rsid w:val="00A409ED"/>
    <w:rsid w:val="00A43A43"/>
    <w:rsid w:val="00A556AC"/>
    <w:rsid w:val="00A63581"/>
    <w:rsid w:val="00A67DE7"/>
    <w:rsid w:val="00A72FA8"/>
    <w:rsid w:val="00A74303"/>
    <w:rsid w:val="00A75531"/>
    <w:rsid w:val="00AB13B4"/>
    <w:rsid w:val="00AB3F5F"/>
    <w:rsid w:val="00AB4C74"/>
    <w:rsid w:val="00AC0E59"/>
    <w:rsid w:val="00AC677F"/>
    <w:rsid w:val="00AD5E0D"/>
    <w:rsid w:val="00AE724B"/>
    <w:rsid w:val="00AE7A89"/>
    <w:rsid w:val="00B00D8E"/>
    <w:rsid w:val="00B26514"/>
    <w:rsid w:val="00B32F14"/>
    <w:rsid w:val="00B54DB3"/>
    <w:rsid w:val="00B64089"/>
    <w:rsid w:val="00B7750B"/>
    <w:rsid w:val="00B94C8C"/>
    <w:rsid w:val="00BA4A26"/>
    <w:rsid w:val="00BB6124"/>
    <w:rsid w:val="00BC69F4"/>
    <w:rsid w:val="00BD140B"/>
    <w:rsid w:val="00BD3C0C"/>
    <w:rsid w:val="00BD79B7"/>
    <w:rsid w:val="00BE1ECF"/>
    <w:rsid w:val="00BE3EB4"/>
    <w:rsid w:val="00BE51CB"/>
    <w:rsid w:val="00BF5751"/>
    <w:rsid w:val="00BF6AE0"/>
    <w:rsid w:val="00BF6DA1"/>
    <w:rsid w:val="00BF6FAF"/>
    <w:rsid w:val="00C1300F"/>
    <w:rsid w:val="00C20AA5"/>
    <w:rsid w:val="00C4133D"/>
    <w:rsid w:val="00C57233"/>
    <w:rsid w:val="00C6411D"/>
    <w:rsid w:val="00C75985"/>
    <w:rsid w:val="00C80FD4"/>
    <w:rsid w:val="00C87642"/>
    <w:rsid w:val="00CA096C"/>
    <w:rsid w:val="00CA545C"/>
    <w:rsid w:val="00CB4EAE"/>
    <w:rsid w:val="00CC3635"/>
    <w:rsid w:val="00CC5829"/>
    <w:rsid w:val="00CE4A62"/>
    <w:rsid w:val="00CE54D9"/>
    <w:rsid w:val="00CE5ABC"/>
    <w:rsid w:val="00CF0EE7"/>
    <w:rsid w:val="00CF30E0"/>
    <w:rsid w:val="00CF39CB"/>
    <w:rsid w:val="00D01689"/>
    <w:rsid w:val="00D026D0"/>
    <w:rsid w:val="00D05ECB"/>
    <w:rsid w:val="00D151DF"/>
    <w:rsid w:val="00D33C63"/>
    <w:rsid w:val="00D46F65"/>
    <w:rsid w:val="00D50287"/>
    <w:rsid w:val="00D629DE"/>
    <w:rsid w:val="00D73EF2"/>
    <w:rsid w:val="00D9056B"/>
    <w:rsid w:val="00DA3378"/>
    <w:rsid w:val="00DA3B57"/>
    <w:rsid w:val="00DA7AD9"/>
    <w:rsid w:val="00DB57B1"/>
    <w:rsid w:val="00DC4849"/>
    <w:rsid w:val="00DC7A7A"/>
    <w:rsid w:val="00DE146F"/>
    <w:rsid w:val="00DF661D"/>
    <w:rsid w:val="00E00E04"/>
    <w:rsid w:val="00E0574C"/>
    <w:rsid w:val="00E069A5"/>
    <w:rsid w:val="00E12F09"/>
    <w:rsid w:val="00E3338A"/>
    <w:rsid w:val="00E35E71"/>
    <w:rsid w:val="00E36BCE"/>
    <w:rsid w:val="00E44C90"/>
    <w:rsid w:val="00E52BEA"/>
    <w:rsid w:val="00E6360E"/>
    <w:rsid w:val="00E66652"/>
    <w:rsid w:val="00E71508"/>
    <w:rsid w:val="00EA37D2"/>
    <w:rsid w:val="00EB149D"/>
    <w:rsid w:val="00EC1E2A"/>
    <w:rsid w:val="00EC3B06"/>
    <w:rsid w:val="00EC79AF"/>
    <w:rsid w:val="00ED526B"/>
    <w:rsid w:val="00EE5942"/>
    <w:rsid w:val="00EF6CDD"/>
    <w:rsid w:val="00F24691"/>
    <w:rsid w:val="00F360F8"/>
    <w:rsid w:val="00F44021"/>
    <w:rsid w:val="00F45A55"/>
    <w:rsid w:val="00F61F1D"/>
    <w:rsid w:val="00F62D69"/>
    <w:rsid w:val="00F632F4"/>
    <w:rsid w:val="00F80EB4"/>
    <w:rsid w:val="00F8702B"/>
    <w:rsid w:val="00F915C8"/>
    <w:rsid w:val="00FB09A9"/>
    <w:rsid w:val="00FC63B1"/>
    <w:rsid w:val="00FF2278"/>
    <w:rsid w:val="00FF38C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7E5"/>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63F97"/>
    <w:pPr>
      <w:ind w:left="720"/>
      <w:contextualSpacing/>
    </w:pPr>
  </w:style>
  <w:style w:type="character" w:customStyle="1" w:styleId="klink">
    <w:name w:val="klink"/>
    <w:basedOn w:val="DefaultParagraphFont"/>
    <w:uiPriority w:val="99"/>
    <w:rsid w:val="003E2406"/>
    <w:rPr>
      <w:rFonts w:cs="Times New Roman"/>
    </w:rPr>
  </w:style>
</w:styles>
</file>

<file path=word/webSettings.xml><?xml version="1.0" encoding="utf-8"?>
<w:webSettings xmlns:r="http://schemas.openxmlformats.org/officeDocument/2006/relationships" xmlns:w="http://schemas.openxmlformats.org/wordprocessingml/2006/main">
  <w:divs>
    <w:div w:id="967973073">
      <w:marLeft w:val="0"/>
      <w:marRight w:val="0"/>
      <w:marTop w:val="0"/>
      <w:marBottom w:val="0"/>
      <w:divBdr>
        <w:top w:val="none" w:sz="0" w:space="0" w:color="auto"/>
        <w:left w:val="none" w:sz="0" w:space="0" w:color="auto"/>
        <w:bottom w:val="none" w:sz="0" w:space="0" w:color="auto"/>
        <w:right w:val="none" w:sz="0" w:space="0" w:color="auto"/>
      </w:divBdr>
    </w:div>
    <w:div w:id="9679730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315</TotalTime>
  <Pages>3</Pages>
  <Words>753</Words>
  <Characters>4297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Hertwick</dc:creator>
  <cp:keywords/>
  <dc:description/>
  <cp:lastModifiedBy>Scott Hertweck</cp:lastModifiedBy>
  <cp:revision>92</cp:revision>
  <dcterms:created xsi:type="dcterms:W3CDTF">2011-07-16T23:38:00Z</dcterms:created>
  <dcterms:modified xsi:type="dcterms:W3CDTF">2012-03-31T23:02:00Z</dcterms:modified>
</cp:coreProperties>
</file>